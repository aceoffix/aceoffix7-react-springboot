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A2BCEA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40" w:afterAutospacing="0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color="auto" w:fill="FFFFFF"/>
        </w:rPr>
        <w:t>Second - Quarter Production Report</w:t>
      </w:r>
    </w:p>
    <w:p w14:paraId="6173DE31"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The constant tables for Departments A and B this quarter are as follows:</w:t>
      </w:r>
    </w:p>
    <w:p w14:paraId="0D07ACCE">
      <w:pPr>
        <w:keepNext w:val="0"/>
        <w:keepLines w:val="0"/>
        <w:widowControl/>
        <w:suppressLineNumbers w:val="0"/>
        <w:shd w:val="clear" w:color="auto" w:fill="FFFFFF"/>
        <w:ind w:lef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 w14:paraId="7A12699D">
      <w:pPr>
        <w:rPr>
          <w:rFonts w:hint="eastAsia" w:ascii="仿宋_GB2312" w:eastAsia="仿宋_GB2312"/>
          <w:sz w:val="28"/>
          <w:szCs w:val="28"/>
        </w:rPr>
      </w:pPr>
      <w:bookmarkStart w:id="0" w:name="ACE_table"/>
    </w:p>
    <w:tbl>
      <w:tblPr>
        <w:tblStyle w:val="6"/>
        <w:tblW w:w="0" w:type="auto"/>
        <w:tblInd w:w="0" w:type="dxa"/>
        <w:tblBorders>
          <w:top w:val="single" w:color="76923C" w:sz="4" w:space="0"/>
          <w:left w:val="single" w:color="76923C" w:sz="4" w:space="0"/>
          <w:bottom w:val="single" w:color="76923C" w:sz="4" w:space="0"/>
          <w:right w:val="single" w:color="76923C" w:sz="4" w:space="0"/>
          <w:insideH w:val="single" w:color="76923C" w:sz="4" w:space="0"/>
          <w:insideV w:val="single" w:color="76923C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16A4CE94">
        <w:tblPrEx>
          <w:tblBorders>
            <w:top w:val="single" w:color="76923C" w:sz="4" w:space="0"/>
            <w:left w:val="single" w:color="76923C" w:sz="4" w:space="0"/>
            <w:bottom w:val="single" w:color="76923C" w:sz="4" w:space="0"/>
            <w:right w:val="single" w:color="76923C" w:sz="4" w:space="0"/>
            <w:insideH w:val="single" w:color="76923C" w:sz="4" w:space="0"/>
            <w:insideV w:val="single" w:color="76923C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 w14:paraId="52284A89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841" w:type="dxa"/>
            <w:noWrap w:val="0"/>
            <w:vAlign w:val="top"/>
          </w:tcPr>
          <w:p w14:paraId="314339FE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841" w:type="dxa"/>
            <w:noWrap w:val="0"/>
            <w:vAlign w:val="top"/>
          </w:tcPr>
          <w:p w14:paraId="5E1FA260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 w14:paraId="3BC3DCA7">
        <w:tblPrEx>
          <w:tblBorders>
            <w:top w:val="single" w:color="76923C" w:sz="4" w:space="0"/>
            <w:left w:val="single" w:color="76923C" w:sz="4" w:space="0"/>
            <w:bottom w:val="single" w:color="76923C" w:sz="4" w:space="0"/>
            <w:right w:val="single" w:color="76923C" w:sz="4" w:space="0"/>
            <w:insideH w:val="single" w:color="76923C" w:sz="4" w:space="0"/>
            <w:insideV w:val="single" w:color="76923C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 w14:paraId="428631DE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841" w:type="dxa"/>
            <w:noWrap w:val="0"/>
            <w:vAlign w:val="top"/>
          </w:tcPr>
          <w:p w14:paraId="55631D53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841" w:type="dxa"/>
            <w:noWrap w:val="0"/>
            <w:vAlign w:val="top"/>
          </w:tcPr>
          <w:p w14:paraId="411E410B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 w14:paraId="0C0A5497">
        <w:tblPrEx>
          <w:tblBorders>
            <w:top w:val="single" w:color="76923C" w:sz="4" w:space="0"/>
            <w:left w:val="single" w:color="76923C" w:sz="4" w:space="0"/>
            <w:bottom w:val="single" w:color="76923C" w:sz="4" w:space="0"/>
            <w:right w:val="single" w:color="76923C" w:sz="4" w:space="0"/>
            <w:insideH w:val="single" w:color="76923C" w:sz="4" w:space="0"/>
            <w:insideV w:val="single" w:color="76923C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 w14:paraId="7128D8C8"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841" w:type="dxa"/>
            <w:noWrap w:val="0"/>
            <w:vAlign w:val="top"/>
          </w:tcPr>
          <w:p w14:paraId="132B58BC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  <w:tc>
          <w:tcPr>
            <w:tcW w:w="2841" w:type="dxa"/>
            <w:noWrap w:val="0"/>
            <w:vAlign w:val="top"/>
          </w:tcPr>
          <w:p w14:paraId="15DF43A2"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</w:tbl>
    <w:p w14:paraId="7E0912D4">
      <w:pPr>
        <w:rPr>
          <w:rFonts w:hint="eastAsia" w:ascii="仿宋_GB2312" w:eastAsia="仿宋_GB2312"/>
          <w:sz w:val="28"/>
          <w:szCs w:val="28"/>
        </w:rPr>
      </w:pPr>
    </w:p>
    <w:bookmarkEnd w:id="0"/>
    <w:p w14:paraId="64924D9C">
      <w:pPr>
        <w:rPr>
          <w:rFonts w:ascii="仿宋_GB2312" w:eastAsia="仿宋_GB2312"/>
          <w:sz w:val="28"/>
          <w:szCs w:val="28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dit="readOnly"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19B"/>
    <w:rsid w:val="00033103"/>
    <w:rsid w:val="00034AD8"/>
    <w:rsid w:val="00097047"/>
    <w:rsid w:val="00140144"/>
    <w:rsid w:val="001C3A3B"/>
    <w:rsid w:val="001E75CD"/>
    <w:rsid w:val="001F2DF7"/>
    <w:rsid w:val="002526C3"/>
    <w:rsid w:val="0029240A"/>
    <w:rsid w:val="00293798"/>
    <w:rsid w:val="002B0E3B"/>
    <w:rsid w:val="002D3C8A"/>
    <w:rsid w:val="002E7C53"/>
    <w:rsid w:val="00360E50"/>
    <w:rsid w:val="00366A87"/>
    <w:rsid w:val="0043146E"/>
    <w:rsid w:val="004D37FD"/>
    <w:rsid w:val="00574FDA"/>
    <w:rsid w:val="00793674"/>
    <w:rsid w:val="00807CCE"/>
    <w:rsid w:val="008201CA"/>
    <w:rsid w:val="00844F06"/>
    <w:rsid w:val="008A37F7"/>
    <w:rsid w:val="008B6412"/>
    <w:rsid w:val="009318FA"/>
    <w:rsid w:val="009761A6"/>
    <w:rsid w:val="009864E6"/>
    <w:rsid w:val="009C3052"/>
    <w:rsid w:val="00A0067E"/>
    <w:rsid w:val="00A211FC"/>
    <w:rsid w:val="00A25F01"/>
    <w:rsid w:val="00A648DF"/>
    <w:rsid w:val="00AD2C0B"/>
    <w:rsid w:val="00B4104B"/>
    <w:rsid w:val="00BA5E6D"/>
    <w:rsid w:val="00BD58C9"/>
    <w:rsid w:val="00C60F82"/>
    <w:rsid w:val="00CA1E43"/>
    <w:rsid w:val="00CA7DC0"/>
    <w:rsid w:val="00CB3952"/>
    <w:rsid w:val="00D02337"/>
    <w:rsid w:val="00D03788"/>
    <w:rsid w:val="00D07BDE"/>
    <w:rsid w:val="00D9141B"/>
    <w:rsid w:val="00DF25ED"/>
    <w:rsid w:val="00E2292A"/>
    <w:rsid w:val="00E75372"/>
    <w:rsid w:val="00EA519B"/>
    <w:rsid w:val="00EC53DF"/>
    <w:rsid w:val="00F44556"/>
    <w:rsid w:val="210E7527"/>
    <w:rsid w:val="4EB37FFC"/>
    <w:rsid w:val="5ABD0F86"/>
    <w:rsid w:val="68D144FC"/>
    <w:rsid w:val="756A52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9"/>
    <w:uiPriority w:val="0"/>
    <w:pPr>
      <w:ind w:left="100" w:leftChars="2500"/>
    </w:p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日期 Char"/>
    <w:link w:val="3"/>
    <w:uiPriority w:val="0"/>
    <w:rPr>
      <w:kern w:val="2"/>
      <w:sz w:val="21"/>
      <w:szCs w:val="24"/>
    </w:rPr>
  </w:style>
  <w:style w:type="character" w:customStyle="1" w:styleId="10">
    <w:name w:val="页脚 Char"/>
    <w:link w:val="4"/>
    <w:uiPriority w:val="0"/>
    <w:rPr>
      <w:kern w:val="2"/>
      <w:sz w:val="18"/>
      <w:szCs w:val="18"/>
    </w:rPr>
  </w:style>
  <w:style w:type="character" w:customStyle="1" w:styleId="11">
    <w:name w:val="页眉 Char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etpub\wwwroot\SOAOffice\doc\redhead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redhead.dot</Template>
  <Company>仙河未名</Company>
  <Pages>1</Pages>
  <Words>18</Words>
  <Characters>90</Characters>
  <Lines>1</Lines>
  <Paragraphs>1</Paragraphs>
  <TotalTime>0</TotalTime>
  <ScaleCrop>false</ScaleCrop>
  <LinksUpToDate>false</LinksUpToDate>
  <CharactersWithSpaces>106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2005-07-06T17:00:00Z</dcterms:created>
  <dc:creator>abc</dc:creator>
  <cp:lastModifiedBy>李志</cp:lastModifiedBy>
  <dcterms:modified xsi:type="dcterms:W3CDTF">2025-02-25T08:07:38Z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eyJoZGlkIjoiM2Y4ZTBlNjc2ODk4M2Y0YmRiNTFmYzRiYzRlOTZmOTkiLCJ1c2VySWQiOiI0OTM3MDQxMzgifQ==</vt:lpwstr>
  </property>
  <property fmtid="{D5CDD505-2E9C-101B-9397-08002B2CF9AE}" pid="3" name="KSOProductBuildVer">
    <vt:lpwstr>2052-12.1.0.19770</vt:lpwstr>
  </property>
  <property fmtid="{D5CDD505-2E9C-101B-9397-08002B2CF9AE}" pid="4" name="ICV">
    <vt:lpwstr>EC42E2FB2CA242F3B384CE593876AA0B_13</vt:lpwstr>
  </property>
</Properties>
</file>